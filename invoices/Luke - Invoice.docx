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227353A3" w14:textId="77777777" w:rsidTr="0024587B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6AE86DAC" w14:textId="6796F76F" w:rsidR="00065BB9" w:rsidRPr="008C66AB" w:rsidRDefault="00000000" w:rsidP="00065BB9">
            <w:pPr>
              <w:pStyle w:val="Companyname"/>
              <w:rPr>
                <w:rFonts w:asciiTheme="minorHAnsi" w:hAnsiTheme="minorHAnsi"/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2D9954D3AB37547A2A89516AFFD7253"/>
                </w:placeholder>
                <w15:appearance w15:val="hidden"/>
              </w:sdtPr>
              <w:sdtEndPr>
                <w:rPr>
                  <w:rFonts w:asciiTheme="minorHAnsi" w:hAnsiTheme="minorHAnsi"/>
                </w:rPr>
              </w:sdtEndPr>
              <w:sdtContent>
                <w:r w:rsidR="0024587B" w:rsidRPr="008C66AB">
                  <w:rPr>
                    <w:rFonts w:asciiTheme="minorHAnsi" w:hAnsiTheme="minorHAnsi"/>
                    <w:b w:val="0"/>
                    <w:bCs/>
                    <w:szCs w:val="36"/>
                  </w:rPr>
                  <w:t xml:space="preserve">Zeerak </w:t>
                </w:r>
                <w:r w:rsidR="0024587B" w:rsidRPr="008C66AB">
                  <w:rPr>
                    <w:rFonts w:asciiTheme="minorHAnsi" w:hAnsiTheme="minorHAnsi"/>
                    <w:szCs w:val="36"/>
                  </w:rPr>
                  <w:t>Wyne</w:t>
                </w:r>
              </w:sdtContent>
            </w:sdt>
            <w:r w:rsidR="00D74851" w:rsidRPr="008C66AB">
              <w:rPr>
                <w:rFonts w:asciiTheme="minorHAnsi" w:hAnsiTheme="minorHAnsi"/>
                <w:szCs w:val="36"/>
              </w:rPr>
              <w:t xml:space="preserve"> </w:t>
            </w:r>
          </w:p>
          <w:bookmarkEnd w:id="0"/>
          <w:bookmarkEnd w:id="1"/>
          <w:p w14:paraId="71C4453C" w14:textId="326C5A64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ADEF07F37EFB4F46A9640115C3096E6C"/>
                </w:placeholder>
                <w15:appearance w15:val="hidden"/>
              </w:sdtPr>
              <w:sdtContent>
                <w:r w:rsidR="0024587B">
                  <w:t>Freelance ML/AI Engineer</w:t>
                </w:r>
              </w:sdtContent>
            </w:sdt>
            <w:r w:rsidR="00D74851">
              <w:t xml:space="preserve"> </w:t>
            </w:r>
          </w:p>
          <w:p w14:paraId="11A10244" w14:textId="45AD842E" w:rsidR="00065BB9" w:rsidRPr="001E3C2E" w:rsidRDefault="00000000" w:rsidP="00065BB9">
            <w:sdt>
              <w:sdtPr>
                <w:id w:val="-735158873"/>
                <w:placeholder>
                  <w:docPart w:val="A704083DCFF10D4AA442EB22E84D154F"/>
                </w:placeholder>
                <w15:appearance w15:val="hidden"/>
              </w:sdtPr>
              <w:sdtContent>
                <w:r w:rsidR="0024587B">
                  <w:t>IH129, St. 19, Falcon Complex</w:t>
                </w:r>
              </w:sdtContent>
            </w:sdt>
            <w:r w:rsidR="00D74851">
              <w:t xml:space="preserve"> </w:t>
            </w:r>
          </w:p>
          <w:p w14:paraId="68E09ABB" w14:textId="7B869C65" w:rsidR="00065BB9" w:rsidRPr="001E3C2E" w:rsidRDefault="00000000" w:rsidP="00065BB9">
            <w:sdt>
              <w:sdtPr>
                <w:id w:val="-1691368775"/>
                <w:placeholder>
                  <w:docPart w:val="408E082A2C2719468DA18211980D3C09"/>
                </w:placeholder>
                <w15:appearance w15:val="hidden"/>
              </w:sdtPr>
              <w:sdtContent>
                <w:r w:rsidR="008C66AB">
                  <w:t>Lahore, 54660</w:t>
                </w:r>
              </w:sdtContent>
            </w:sdt>
            <w:r w:rsidR="00D74851">
              <w:t xml:space="preserve"> </w:t>
            </w:r>
          </w:p>
          <w:p w14:paraId="1CA3AE06" w14:textId="2ADC6B65" w:rsidR="00065BB9" w:rsidRDefault="00000000" w:rsidP="008C66AB">
            <w:sdt>
              <w:sdtPr>
                <w:alias w:val="Phone:"/>
                <w:tag w:val="Phone:"/>
                <w:id w:val="-1773844878"/>
                <w:placeholder>
                  <w:docPart w:val="A516A579F52DB44898943658237DBEA3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2D2679660D65D541B3801062904F1DCD"/>
                </w:placeholder>
                <w15:appearance w15:val="hidden"/>
              </w:sdtPr>
              <w:sdtContent>
                <w:r w:rsidR="008C66AB">
                  <w:t>+923493443334</w:t>
                </w:r>
              </w:sdtContent>
            </w:sdt>
          </w:p>
        </w:tc>
        <w:tc>
          <w:tcPr>
            <w:tcW w:w="5035" w:type="dxa"/>
          </w:tcPr>
          <w:p w14:paraId="4E57D92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C7F0CA1BBB3C58409E45E4D43EB1FCE4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1B334148" w14:textId="307ECA1E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A66BBCBF0CAD3444BE8B1307D057F646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579924C7CE7A6542AFF1FF485431F436"/>
                </w:placeholder>
                <w15:appearance w15:val="hidden"/>
              </w:sdtPr>
              <w:sdtContent>
                <w:sdt>
                  <w:sdtPr>
                    <w:id w:val="-2015377369"/>
                    <w:placeholder>
                      <w:docPart w:val="A0D5F53FC8584948813936163C2E018B"/>
                    </w:placeholder>
                    <w15:appearance w15:val="hidden"/>
                  </w:sdtPr>
                  <w:sdtContent>
                    <w:r w:rsidR="0024587B">
                      <w:rPr>
                        <w:rFonts w:asciiTheme="minorHAnsi" w:hAnsiTheme="minorHAnsi"/>
                        <w:b w:val="0"/>
                        <w:bCs/>
                        <w:color w:val="000000" w:themeColor="text1"/>
                        <w:sz w:val="20"/>
                        <w:szCs w:val="13"/>
                      </w:rPr>
                      <w:t>00010</w:t>
                    </w:r>
                  </w:sdtContent>
                </w:sdt>
              </w:sdtContent>
            </w:sdt>
          </w:p>
          <w:p w14:paraId="185C27E6" w14:textId="7D0DAD01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1E4B14587D8F73408CDB7D2D767AAD4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B02370CF21F9D84A97672EB745EC8746"/>
                </w:placeholder>
                <w15:appearance w15:val="hidden"/>
              </w:sdtPr>
              <w:sdtContent>
                <w:r w:rsidR="0024587B" w:rsidRPr="0024587B">
                  <w:rPr>
                    <w:rFonts w:asciiTheme="minorHAnsi" w:hAnsiTheme="minorHAnsi"/>
                    <w:b w:val="0"/>
                    <w:bCs/>
                    <w:color w:val="000000" w:themeColor="text1"/>
                    <w:sz w:val="20"/>
                    <w:szCs w:val="13"/>
                  </w:rPr>
                  <w:t>08/11/2024</w:t>
                </w:r>
              </w:sdtContent>
            </w:sdt>
          </w:p>
        </w:tc>
      </w:tr>
      <w:tr w:rsidR="00D60631" w14:paraId="07063E9D" w14:textId="77777777" w:rsidTr="0024587B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3D5C46B8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5A25CD6F1AE53C4BAA6AB4ABF348E87B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1811C4A8" w14:textId="5E615179" w:rsidR="00D60631" w:rsidRPr="001E3C2E" w:rsidRDefault="00000000" w:rsidP="00D60631">
            <w:sdt>
              <w:sdtPr>
                <w:id w:val="1268966541"/>
                <w:placeholder>
                  <w:docPart w:val="BEA5538D8978BA48B26659E747E2FD22"/>
                </w:placeholder>
                <w15:appearance w15:val="hidden"/>
              </w:sdtPr>
              <w:sdtContent>
                <w:r w:rsidR="0024587B">
                  <w:t>Luke Donovan</w:t>
                </w:r>
              </w:sdtContent>
            </w:sdt>
            <w:r w:rsidR="00D74851">
              <w:t xml:space="preserve"> </w:t>
            </w:r>
          </w:p>
          <w:p w14:paraId="7CB22344" w14:textId="529A83E3" w:rsidR="00D60631" w:rsidRPr="001E3C2E" w:rsidRDefault="00000000" w:rsidP="00D60631">
            <w:sdt>
              <w:sdtPr>
                <w:id w:val="-1846089247"/>
                <w:placeholder>
                  <w:docPart w:val="40185EE7B3370C4F88EB851990541C5E"/>
                </w:placeholder>
                <w15:appearance w15:val="hidden"/>
              </w:sdtPr>
              <w:sdtContent>
                <w:r w:rsidR="008C66AB">
                  <w:t>Apostle</w:t>
                </w:r>
                <w:r w:rsidR="0024587B">
                  <w:t xml:space="preserve"> Carbon Credits Fund</w:t>
                </w:r>
              </w:sdtContent>
            </w:sdt>
            <w:r w:rsidR="00D74851">
              <w:t xml:space="preserve"> </w:t>
            </w:r>
          </w:p>
          <w:p w14:paraId="58FFD76C" w14:textId="02EB58AC" w:rsidR="00D60631" w:rsidRDefault="00000000" w:rsidP="00D60631">
            <w:sdt>
              <w:sdtPr>
                <w:id w:val="707373197"/>
                <w:placeholder>
                  <w:docPart w:val="8102BD5236E02B46B5FD59EB76BDAFD9"/>
                </w:placeholder>
                <w15:appearance w15:val="hidden"/>
              </w:sdtPr>
              <w:sdtContent>
                <w:r w:rsidR="0024587B">
                  <w:t>Sydney, NSW</w:t>
                </w:r>
              </w:sdtContent>
            </w:sdt>
            <w:r w:rsidR="00D74851">
              <w:t xml:space="preserve"> </w:t>
            </w:r>
          </w:p>
          <w:p w14:paraId="69F81D7A" w14:textId="5FFDC103" w:rsidR="00D60631" w:rsidRDefault="00000000" w:rsidP="00D60631">
            <w:sdt>
              <w:sdtPr>
                <w:id w:val="1499932528"/>
                <w:placeholder>
                  <w:docPart w:val="9C48A59C9F0B0C4CA11E3E1177D63B08"/>
                </w:placeholder>
                <w15:appearance w15:val="hidden"/>
              </w:sdtPr>
              <w:sdtContent>
                <w:r w:rsidR="0024587B">
                  <w:t>Australia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6E8FC9F4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CB86CB7ED1E976439FE8BA875243186B"/>
                </w:placeholder>
                <w:temporary/>
                <w:showingPlcHdr/>
                <w15:appearance w15:val="hidden"/>
              </w:sdtPr>
              <w:sdtContent>
                <w:r w:rsidR="00D60631">
                  <w:t>For:</w:t>
                </w:r>
              </w:sdtContent>
            </w:sdt>
          </w:p>
          <w:p w14:paraId="1D43806A" w14:textId="4B1DEC14" w:rsidR="000244FB" w:rsidRDefault="00000000" w:rsidP="000244FB">
            <w:pPr>
              <w:jc w:val="right"/>
            </w:pPr>
            <w:sdt>
              <w:sdtPr>
                <w:id w:val="467787893"/>
                <w:placeholder>
                  <w:docPart w:val="96281FC2B025854FB620BF5EB9D2D3F5"/>
                </w:placeholder>
                <w15:appearance w15:val="hidden"/>
              </w:sdtPr>
              <w:sdtContent>
                <w:r w:rsidR="0024587B">
                  <w:t>Luke Donovan</w:t>
                </w:r>
              </w:sdtContent>
            </w:sdt>
            <w:r w:rsidR="00D74851">
              <w:t xml:space="preserve"> </w:t>
            </w:r>
          </w:p>
          <w:p w14:paraId="41A23634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490"/>
        <w:gridCol w:w="1050"/>
        <w:gridCol w:w="1830"/>
        <w:gridCol w:w="1710"/>
      </w:tblGrid>
      <w:tr w:rsidR="00BA517A" w:rsidRPr="001E3C2E" w14:paraId="3F4AB046" w14:textId="77777777" w:rsidTr="008B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5490" w:type="dxa"/>
            <w:tcBorders>
              <w:bottom w:val="single" w:sz="4" w:space="0" w:color="3C8F89" w:themeColor="accent1" w:themeShade="80"/>
            </w:tcBorders>
            <w:vAlign w:val="center"/>
          </w:tcPr>
          <w:p w14:paraId="159CB8B9" w14:textId="77777777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0153261C099844478F49191CEF980608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050" w:type="dxa"/>
            <w:tcBorders>
              <w:bottom w:val="single" w:sz="4" w:space="0" w:color="3C8F89" w:themeColor="accent1" w:themeShade="80"/>
            </w:tcBorders>
            <w:vAlign w:val="center"/>
          </w:tcPr>
          <w:p w14:paraId="386740B6" w14:textId="0CF97F17" w:rsidR="00D4146A" w:rsidRPr="001E3C2E" w:rsidRDefault="008B2FFE" w:rsidP="0021009B">
            <w:pPr>
              <w:pStyle w:val="Columnheading"/>
            </w:pPr>
            <w:r>
              <w:t>RATE</w:t>
            </w:r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6C2A6619" w14:textId="21497CC0" w:rsidR="00D4146A" w:rsidRPr="001E3C2E" w:rsidRDefault="00000000" w:rsidP="0021009B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13974E279A3D2C488FF97DF014498631"/>
                </w:placeholder>
                <w:temporary/>
                <w:showingPlcHdr/>
                <w15:appearance w15:val="hidden"/>
              </w:sdtPr>
              <w:sdtContent>
                <w:r w:rsidR="008B2FFE">
                  <w:t>HOURS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319BC112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AB1C7569D372B84E940747F6D441A320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8B2FFE" w:rsidRPr="001E3C2E" w14:paraId="3015D330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5023F" w14:textId="49773C0F" w:rsidR="009909E9" w:rsidRPr="007B2CAA" w:rsidRDefault="009909E9" w:rsidP="009909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Modeling Utilities</w:t>
            </w:r>
          </w:p>
          <w:p w14:paraId="7A43EEFE" w14:textId="12901013" w:rsid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Dataset Generation Code</w:t>
            </w:r>
          </w:p>
          <w:p w14:paraId="0998873D" w14:textId="31AAA3A6" w:rsid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Training Code</w:t>
            </w:r>
          </w:p>
          <w:p w14:paraId="419D392D" w14:textId="77777777" w:rsid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Visualization and optimizations</w:t>
            </w:r>
          </w:p>
          <w:p w14:paraId="0A9670EF" w14:textId="586D81A5" w:rsidR="009909E9" w:rsidRP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Evaluation Code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7264A" w14:textId="7CE1478B" w:rsidR="008B2FFE" w:rsidRPr="007B2CAA" w:rsidRDefault="008B2FFE" w:rsidP="008B2FF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04B7D5" w14:textId="56A9D767" w:rsidR="008B2FFE" w:rsidRPr="007B2CAA" w:rsidRDefault="00960CF7" w:rsidP="008B2FFE">
            <w:pPr>
              <w:pStyle w:val="Amoun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60D1CC7" w14:textId="55D8F120" w:rsidR="008B2FFE" w:rsidRPr="007B2CAA" w:rsidRDefault="008B2FFE" w:rsidP="008B2FFE">
            <w:pPr>
              <w:pStyle w:val="Amount"/>
              <w:jc w:val="center"/>
              <w:rPr>
                <w:sz w:val="21"/>
                <w:szCs w:val="21"/>
              </w:rPr>
            </w:pPr>
            <w:r w:rsidRPr="007B2CAA">
              <w:rPr>
                <w:sz w:val="21"/>
                <w:szCs w:val="21"/>
              </w:rPr>
              <w:t>$3</w:t>
            </w:r>
            <w:r w:rsidR="00960CF7">
              <w:rPr>
                <w:sz w:val="21"/>
                <w:szCs w:val="21"/>
              </w:rPr>
              <w:t>1</w:t>
            </w:r>
            <w:r w:rsidRPr="007B2CAA">
              <w:rPr>
                <w:sz w:val="21"/>
                <w:szCs w:val="21"/>
              </w:rPr>
              <w:t>5</w:t>
            </w:r>
          </w:p>
        </w:tc>
      </w:tr>
      <w:tr w:rsidR="008B2FFE" w:rsidRPr="001E3C2E" w14:paraId="4B0CC4A8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01DBAA" w14:textId="2DF6B7C8" w:rsidR="009909E9" w:rsidRPr="007B2CAA" w:rsidRDefault="009909E9" w:rsidP="009909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LSTM Modelling</w:t>
            </w:r>
          </w:p>
          <w:p w14:paraId="40550092" w14:textId="6902E83C" w:rsidR="009909E9" w:rsidRPr="008C66AB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LSTM Model implementation</w:t>
            </w:r>
          </w:p>
          <w:p w14:paraId="1803A59A" w14:textId="5FEBA2B3" w:rsid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Training and Tuning</w:t>
            </w:r>
          </w:p>
          <w:p w14:paraId="5053AA8F" w14:textId="26521D94" w:rsidR="009909E9" w:rsidRPr="009909E9" w:rsidRDefault="009909E9" w:rsidP="009909E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Inference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4C30CC9" w14:textId="74FFBC6D" w:rsidR="008B2FFE" w:rsidRPr="007B2CAA" w:rsidRDefault="008B2FFE" w:rsidP="008B2FF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9CE56E2" w14:textId="3AA8A193" w:rsidR="008B2FFE" w:rsidRPr="007B2CAA" w:rsidRDefault="00960CF7" w:rsidP="008B2FFE">
            <w:pPr>
              <w:pStyle w:val="Amoun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E7EA1A" w14:textId="7308FC3D" w:rsidR="008B2FFE" w:rsidRPr="007B2CAA" w:rsidRDefault="008B2FFE" w:rsidP="008B2FFE">
            <w:pPr>
              <w:pStyle w:val="Amount"/>
              <w:jc w:val="center"/>
              <w:rPr>
                <w:sz w:val="21"/>
                <w:szCs w:val="21"/>
              </w:rPr>
            </w:pPr>
            <w:r w:rsidRPr="007B2CAA">
              <w:rPr>
                <w:sz w:val="21"/>
                <w:szCs w:val="21"/>
              </w:rPr>
              <w:t>$4</w:t>
            </w:r>
            <w:r w:rsidR="00960CF7">
              <w:rPr>
                <w:sz w:val="21"/>
                <w:szCs w:val="21"/>
              </w:rPr>
              <w:t>95</w:t>
            </w:r>
          </w:p>
        </w:tc>
      </w:tr>
      <w:tr w:rsidR="008B2FFE" w:rsidRPr="001E3C2E" w14:paraId="58B44460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A5DF4F" w14:textId="5BFB4C1D" w:rsidR="009909E9" w:rsidRPr="007B2CAA" w:rsidRDefault="009909E9" w:rsidP="009909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Multi-Step Modelling </w:t>
            </w:r>
            <w:r w:rsidRPr="009909E9">
              <w:rPr>
                <w:sz w:val="15"/>
                <w:szCs w:val="15"/>
              </w:rPr>
              <w:t>(predicting N steps in future)</w:t>
            </w:r>
          </w:p>
          <w:p w14:paraId="3E93043C" w14:textId="77777777" w:rsidR="00960CF7" w:rsidRPr="00960CF7" w:rsidRDefault="009909E9" w:rsidP="00960CF7">
            <w:pPr>
              <w:pStyle w:val="ListParagraph"/>
              <w:numPr>
                <w:ilvl w:val="0"/>
                <w:numId w:val="13"/>
              </w:numPr>
            </w:pPr>
            <w:r>
              <w:rPr>
                <w:sz w:val="16"/>
                <w:szCs w:val="16"/>
              </w:rPr>
              <w:t>Model design and architecture</w:t>
            </w:r>
          </w:p>
          <w:p w14:paraId="3AB02CA1" w14:textId="77777777" w:rsidR="00960CF7" w:rsidRPr="00960CF7" w:rsidRDefault="00960CF7" w:rsidP="00960CF7">
            <w:pPr>
              <w:pStyle w:val="ListParagraph"/>
              <w:numPr>
                <w:ilvl w:val="0"/>
                <w:numId w:val="13"/>
              </w:numPr>
            </w:pPr>
            <w:r>
              <w:rPr>
                <w:sz w:val="16"/>
                <w:szCs w:val="16"/>
              </w:rPr>
              <w:t xml:space="preserve">Model </w:t>
            </w:r>
            <w:r>
              <w:rPr>
                <w:sz w:val="16"/>
                <w:szCs w:val="16"/>
              </w:rPr>
              <w:t>Training and Tuning</w:t>
            </w:r>
          </w:p>
          <w:p w14:paraId="43E1395F" w14:textId="4D507DD6" w:rsidR="00960CF7" w:rsidRPr="00960CF7" w:rsidRDefault="00960CF7" w:rsidP="00960CF7">
            <w:pPr>
              <w:pStyle w:val="ListParagraph"/>
              <w:numPr>
                <w:ilvl w:val="0"/>
                <w:numId w:val="13"/>
              </w:numPr>
            </w:pPr>
            <w:r>
              <w:rPr>
                <w:sz w:val="16"/>
                <w:szCs w:val="16"/>
              </w:rPr>
              <w:t>Model evaluation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62D145" w14:textId="6CB36C58" w:rsidR="008B2FFE" w:rsidRPr="001E3C2E" w:rsidRDefault="008B2FFE" w:rsidP="008B2FFE"/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032327" w14:textId="4FAAB653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76855E6" w14:textId="74FEB3B0" w:rsidR="008B2FFE" w:rsidRPr="007B2CAA" w:rsidRDefault="008B2FFE" w:rsidP="008B2FFE">
            <w:pPr>
              <w:pStyle w:val="Amount"/>
              <w:jc w:val="center"/>
              <w:rPr>
                <w:sz w:val="21"/>
                <w:szCs w:val="18"/>
              </w:rPr>
            </w:pPr>
            <w:r w:rsidRPr="007B2CAA">
              <w:rPr>
                <w:sz w:val="21"/>
                <w:szCs w:val="18"/>
              </w:rPr>
              <w:t>$</w:t>
            </w:r>
            <w:r w:rsidR="00960CF7">
              <w:rPr>
                <w:sz w:val="21"/>
                <w:szCs w:val="18"/>
              </w:rPr>
              <w:t>405</w:t>
            </w:r>
          </w:p>
        </w:tc>
      </w:tr>
      <w:tr w:rsidR="008B2FFE" w:rsidRPr="001E3C2E" w14:paraId="16B5820F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70FF6" w14:textId="26937FF9" w:rsidR="008B2FFE" w:rsidRPr="007B2CAA" w:rsidRDefault="00960CF7" w:rsidP="008B2F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Initial Back Testing Pipeline</w:t>
            </w:r>
          </w:p>
          <w:p w14:paraId="621C2F13" w14:textId="08BAA7A7" w:rsidR="008B2FFE" w:rsidRPr="008C66AB" w:rsidRDefault="00960CF7" w:rsidP="008B2FF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Utilizing model to make predictions on test data</w:t>
            </w:r>
          </w:p>
          <w:p w14:paraId="16AFFF54" w14:textId="056E2B81" w:rsidR="008B2FFE" w:rsidRPr="008C66AB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Logic to visualize the results. 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E2F4EE" w14:textId="416928D0" w:rsidR="008B2FFE" w:rsidRPr="001E3C2E" w:rsidRDefault="008B2FFE" w:rsidP="008B2FFE"/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DB503D" w14:textId="137CCE80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9A1FEB7" w14:textId="24EBEB6A" w:rsidR="008B2FFE" w:rsidRPr="007B2CAA" w:rsidRDefault="008B2FFE" w:rsidP="008B2FFE">
            <w:pPr>
              <w:pStyle w:val="Amount"/>
              <w:jc w:val="center"/>
              <w:rPr>
                <w:sz w:val="21"/>
                <w:szCs w:val="18"/>
              </w:rPr>
            </w:pPr>
            <w:r w:rsidRPr="007B2CAA">
              <w:rPr>
                <w:sz w:val="21"/>
                <w:szCs w:val="18"/>
              </w:rPr>
              <w:t>$</w:t>
            </w:r>
            <w:r w:rsidR="00960CF7">
              <w:rPr>
                <w:sz w:val="21"/>
                <w:szCs w:val="18"/>
              </w:rPr>
              <w:t>135</w:t>
            </w:r>
          </w:p>
        </w:tc>
      </w:tr>
      <w:tr w:rsidR="008B2FFE" w:rsidRPr="001E3C2E" w14:paraId="2980269C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58728B" w14:textId="170144AC" w:rsidR="008B2FFE" w:rsidRPr="007B2CAA" w:rsidRDefault="00960CF7" w:rsidP="008B2F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Experimentation</w:t>
            </w:r>
          </w:p>
          <w:p w14:paraId="7C2F0500" w14:textId="5CC0AE60" w:rsidR="008B2FFE" w:rsidRPr="008C66AB" w:rsidRDefault="00960CF7" w:rsidP="008B2FF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 design</w:t>
            </w:r>
          </w:p>
          <w:p w14:paraId="77D5A34E" w14:textId="1460413E" w:rsidR="008B2FFE" w:rsidRDefault="00960CF7" w:rsidP="008B2FF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Experiments</w:t>
            </w:r>
          </w:p>
          <w:p w14:paraId="4C4B292E" w14:textId="158FB933" w:rsidR="008B2FFE" w:rsidRPr="00960CF7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on results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983C" w14:textId="70F0F1BE" w:rsidR="008B2FFE" w:rsidRPr="001E3C2E" w:rsidRDefault="008B2FFE" w:rsidP="008B2FFE"/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181D6C" w14:textId="6B9F85E6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2D9A2B" w14:textId="367D9EE5" w:rsidR="008B2FFE" w:rsidRPr="007B2CAA" w:rsidRDefault="008B2FFE" w:rsidP="008B2FFE">
            <w:pPr>
              <w:pStyle w:val="Amount"/>
              <w:jc w:val="center"/>
              <w:rPr>
                <w:sz w:val="21"/>
                <w:szCs w:val="18"/>
              </w:rPr>
            </w:pPr>
            <w:r w:rsidRPr="007B2CAA">
              <w:rPr>
                <w:sz w:val="21"/>
                <w:szCs w:val="18"/>
              </w:rPr>
              <w:t>$4</w:t>
            </w:r>
            <w:r w:rsidR="00960CF7">
              <w:rPr>
                <w:sz w:val="21"/>
                <w:szCs w:val="18"/>
              </w:rPr>
              <w:t>5</w:t>
            </w:r>
            <w:r w:rsidRPr="007B2CAA">
              <w:rPr>
                <w:sz w:val="21"/>
                <w:szCs w:val="18"/>
              </w:rPr>
              <w:t>0</w:t>
            </w:r>
          </w:p>
        </w:tc>
      </w:tr>
      <w:tr w:rsidR="008B2FFE" w:rsidRPr="001E3C2E" w14:paraId="4DACD2A3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442F25" w14:textId="77777777" w:rsidR="008B2FFE" w:rsidRDefault="00960CF7" w:rsidP="008B2FFE">
            <w:r>
              <w:t>Miscellaneous</w:t>
            </w:r>
          </w:p>
          <w:p w14:paraId="0F1D767B" w14:textId="77777777" w:rsidR="00960CF7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Meetings</w:t>
            </w:r>
          </w:p>
          <w:p w14:paraId="1C6E27B3" w14:textId="77777777" w:rsidR="00960CF7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  <w:p w14:paraId="0F6C9CAF" w14:textId="77777777" w:rsidR="00960CF7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debugging and refactoring</w:t>
            </w:r>
          </w:p>
          <w:p w14:paraId="0E6804F3" w14:textId="7CF6F14B" w:rsidR="00960CF7" w:rsidRPr="00960CF7" w:rsidRDefault="00960CF7" w:rsidP="00960CF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R&amp;D on financial forecasting </w:t>
            </w:r>
          </w:p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7928E28" w14:textId="77777777" w:rsidR="008B2FFE" w:rsidRPr="001E3C2E" w:rsidRDefault="008B2FFE" w:rsidP="008B2FFE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6470FE" w14:textId="1F67F5C7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44F9FA9" w14:textId="4F61B11B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$180</w:t>
            </w:r>
          </w:p>
        </w:tc>
      </w:tr>
      <w:tr w:rsidR="008B2FFE" w:rsidRPr="001E3C2E" w14:paraId="15E13083" w14:textId="77777777" w:rsidTr="008B2FFE">
        <w:trPr>
          <w:trHeight w:val="353"/>
        </w:trPr>
        <w:tc>
          <w:tcPr>
            <w:tcW w:w="549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19928D" w14:textId="77777777" w:rsidR="008B2FFE" w:rsidRPr="001E3C2E" w:rsidRDefault="008B2FFE" w:rsidP="008B2FFE"/>
        </w:tc>
        <w:tc>
          <w:tcPr>
            <w:tcW w:w="105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18152C" w14:textId="78BD4921" w:rsidR="008B2FFE" w:rsidRPr="007B2CAA" w:rsidRDefault="008B2FFE" w:rsidP="008B2FFE">
            <w:pPr>
              <w:jc w:val="center"/>
              <w:rPr>
                <w:sz w:val="21"/>
                <w:szCs w:val="21"/>
              </w:rPr>
            </w:pPr>
            <w:r w:rsidRPr="007B2CAA">
              <w:rPr>
                <w:sz w:val="21"/>
                <w:szCs w:val="21"/>
              </w:rPr>
              <w:t>45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F10CAE" w14:textId="7D6AFBD2" w:rsidR="008B2FFE" w:rsidRPr="007B2CAA" w:rsidRDefault="008B2FFE" w:rsidP="008B2FFE">
            <w:pPr>
              <w:pStyle w:val="Amount"/>
              <w:jc w:val="center"/>
              <w:rPr>
                <w:sz w:val="21"/>
                <w:szCs w:val="18"/>
              </w:rPr>
            </w:pPr>
            <w:r w:rsidRPr="007B2CAA">
              <w:rPr>
                <w:sz w:val="21"/>
                <w:szCs w:val="18"/>
              </w:rPr>
              <w:t>4</w:t>
            </w:r>
            <w:r w:rsidR="00960CF7">
              <w:rPr>
                <w:sz w:val="21"/>
                <w:szCs w:val="1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A8044EE" w14:textId="50AD32EA" w:rsidR="008B2FFE" w:rsidRPr="007B2CAA" w:rsidRDefault="00960CF7" w:rsidP="008B2FFE">
            <w:pPr>
              <w:pStyle w:val="Amount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1980</w:t>
            </w:r>
          </w:p>
        </w:tc>
      </w:tr>
      <w:tr w:rsidR="008B2FFE" w14:paraId="6405E817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B0EC117" w14:textId="655B944F" w:rsidR="008B2FFE" w:rsidRPr="007B2CAA" w:rsidRDefault="00000000" w:rsidP="008B2FFE">
            <w:pPr>
              <w:pStyle w:val="RightAligned"/>
              <w:rPr>
                <w:sz w:val="21"/>
                <w:szCs w:val="15"/>
              </w:rPr>
            </w:pPr>
            <w:sdt>
              <w:sdtPr>
                <w:rPr>
                  <w:sz w:val="21"/>
                  <w:szCs w:val="15"/>
                </w:rPr>
                <w:alias w:val="Total:"/>
                <w:tag w:val="Total:"/>
                <w:id w:val="844984628"/>
                <w:placeholder>
                  <w:docPart w:val="75CCB3FB7B893B4BB3810CD1FECBB13E"/>
                </w:placeholder>
                <w:temporary/>
                <w:showingPlcHdr/>
                <w15:appearance w15:val="hidden"/>
              </w:sdtPr>
              <w:sdtContent>
                <w:r w:rsidR="008B2FFE" w:rsidRPr="007B2CAA">
                  <w:rPr>
                    <w:sz w:val="21"/>
                    <w:szCs w:val="15"/>
                  </w:rPr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001295B5" w14:textId="3B4F1E69" w:rsidR="008B2FFE" w:rsidRPr="007B2CAA" w:rsidRDefault="008B2FFE" w:rsidP="008B2FFE">
            <w:pPr>
              <w:pStyle w:val="RightAligned"/>
              <w:jc w:val="center"/>
              <w:rPr>
                <w:sz w:val="21"/>
                <w:szCs w:val="15"/>
              </w:rPr>
            </w:pPr>
            <w:r w:rsidRPr="007B2CAA">
              <w:rPr>
                <w:sz w:val="21"/>
                <w:szCs w:val="15"/>
              </w:rPr>
              <w:t xml:space="preserve">AUD </w:t>
            </w:r>
            <w:sdt>
              <w:sdtPr>
                <w:rPr>
                  <w:sz w:val="21"/>
                  <w:szCs w:val="15"/>
                </w:rPr>
                <w:id w:val="-1108962338"/>
                <w:placeholder>
                  <w:docPart w:val="22F3D2F9B31DDF448FB0CCBED8B6C37B"/>
                </w:placeholder>
                <w15:appearance w15:val="hidden"/>
              </w:sdtPr>
              <w:sdtContent>
                <w:r w:rsidRPr="007B2CAA">
                  <w:rPr>
                    <w:sz w:val="21"/>
                    <w:szCs w:val="15"/>
                  </w:rPr>
                  <w:t>1</w:t>
                </w:r>
                <w:r w:rsidR="00960CF7">
                  <w:rPr>
                    <w:sz w:val="21"/>
                    <w:szCs w:val="15"/>
                  </w:rPr>
                  <w:t>980</w:t>
                </w:r>
                <w:r w:rsidRPr="007B2CAA">
                  <w:rPr>
                    <w:sz w:val="21"/>
                    <w:szCs w:val="15"/>
                  </w:rPr>
                  <w:t>.00</w:t>
                </w:r>
              </w:sdtContent>
            </w:sdt>
            <w:r w:rsidRPr="007B2CAA">
              <w:rPr>
                <w:sz w:val="21"/>
                <w:szCs w:val="15"/>
              </w:rPr>
              <w:t xml:space="preserve"> </w:t>
            </w:r>
          </w:p>
        </w:tc>
      </w:tr>
    </w:tbl>
    <w:p w14:paraId="23808662" w14:textId="04237A5C" w:rsidR="008B2FFE" w:rsidRDefault="008B2FFE" w:rsidP="008B2FFE">
      <w:pPr>
        <w:pStyle w:val="Thankyou"/>
      </w:pPr>
      <w:r>
        <w:t>Bank details</w:t>
      </w:r>
    </w:p>
    <w:p w14:paraId="099FC653" w14:textId="5F9D9D67" w:rsidR="008B2FFE" w:rsidRDefault="008B2FFE" w:rsidP="008B2FFE">
      <w:pPr>
        <w:pStyle w:val="Amount"/>
        <w:jc w:val="left"/>
      </w:pPr>
      <w:r>
        <w:t xml:space="preserve">Account Holder: </w:t>
      </w:r>
      <w:r w:rsidRPr="008B2FFE">
        <w:rPr>
          <w:b/>
          <w:bCs/>
        </w:rPr>
        <w:t>Zeerak Nadeem</w:t>
      </w:r>
    </w:p>
    <w:p w14:paraId="7EAA5933" w14:textId="6019D2F1" w:rsidR="008B2FFE" w:rsidRDefault="007B2CAA" w:rsidP="008B2FFE">
      <w:pPr>
        <w:pStyle w:val="Amount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412A12" wp14:editId="40085EB8">
            <wp:simplePos x="0" y="0"/>
            <wp:positionH relativeFrom="column">
              <wp:posOffset>-114663</wp:posOffset>
            </wp:positionH>
            <wp:positionV relativeFrom="paragraph">
              <wp:posOffset>97518</wp:posOffset>
            </wp:positionV>
            <wp:extent cx="1304471" cy="1043577"/>
            <wp:effectExtent l="0" t="0" r="0" b="0"/>
            <wp:wrapNone/>
            <wp:docPr id="164753826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38264" name="Picture 1" descr="A black background with a black squar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71" cy="1043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FFE">
        <w:t xml:space="preserve">BSB Code: </w:t>
      </w:r>
      <w:r w:rsidR="008B2FFE" w:rsidRPr="008B2FFE">
        <w:rPr>
          <w:b/>
          <w:bCs/>
        </w:rPr>
        <w:t>774001</w:t>
      </w:r>
    </w:p>
    <w:p w14:paraId="11B509E9" w14:textId="135F4524" w:rsidR="007B2CAA" w:rsidRDefault="008B2FFE" w:rsidP="008B2FFE">
      <w:pPr>
        <w:pStyle w:val="Amount"/>
        <w:jc w:val="left"/>
        <w:rPr>
          <w:b/>
          <w:bCs/>
        </w:rPr>
      </w:pPr>
      <w:r>
        <w:t xml:space="preserve">Account Number: </w:t>
      </w:r>
      <w:r w:rsidRPr="008B2FFE">
        <w:rPr>
          <w:b/>
          <w:bCs/>
        </w:rPr>
        <w:t>207977363</w:t>
      </w:r>
    </w:p>
    <w:p w14:paraId="53A36209" w14:textId="77777777" w:rsidR="007B2CAA" w:rsidRDefault="007B2CAA" w:rsidP="008B2FFE">
      <w:pPr>
        <w:pStyle w:val="Amount"/>
        <w:jc w:val="left"/>
        <w:rPr>
          <w:b/>
          <w:bCs/>
        </w:rPr>
      </w:pPr>
    </w:p>
    <w:p w14:paraId="7B1E4403" w14:textId="1E37A8BE" w:rsidR="008B2FFE" w:rsidRPr="008B2FFE" w:rsidRDefault="008B2FFE" w:rsidP="008B2FFE">
      <w:pPr>
        <w:pStyle w:val="Amount"/>
        <w:jc w:val="left"/>
        <w:rPr>
          <w:rFonts w:asciiTheme="majorHAnsi" w:hAnsiTheme="majorHAnsi"/>
        </w:rPr>
      </w:pPr>
      <w:r>
        <w:br/>
      </w:r>
    </w:p>
    <w:sectPr w:rsidR="008B2FFE" w:rsidRPr="008B2FFE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03009" w14:textId="77777777" w:rsidR="00D419B2" w:rsidRDefault="00D419B2" w:rsidP="00450C0A">
      <w:pPr>
        <w:spacing w:line="240" w:lineRule="auto"/>
      </w:pPr>
      <w:r>
        <w:separator/>
      </w:r>
    </w:p>
  </w:endnote>
  <w:endnote w:type="continuationSeparator" w:id="0">
    <w:p w14:paraId="4A1F23F8" w14:textId="77777777" w:rsidR="00D419B2" w:rsidRDefault="00D419B2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E5615" w14:textId="77777777" w:rsidR="00D419B2" w:rsidRDefault="00D419B2" w:rsidP="00450C0A">
      <w:pPr>
        <w:spacing w:line="240" w:lineRule="auto"/>
      </w:pPr>
      <w:r>
        <w:separator/>
      </w:r>
    </w:p>
  </w:footnote>
  <w:footnote w:type="continuationSeparator" w:id="0">
    <w:p w14:paraId="1120D819" w14:textId="77777777" w:rsidR="00D419B2" w:rsidRDefault="00D419B2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F0707"/>
    <w:multiLevelType w:val="hybridMultilevel"/>
    <w:tmpl w:val="C40815F2"/>
    <w:lvl w:ilvl="0" w:tplc="4E268ED8">
      <w:start w:val="10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1"/>
  </w:num>
  <w:num w:numId="2" w16cid:durableId="1992170692">
    <w:abstractNumId w:val="12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  <w:num w:numId="13" w16cid:durableId="2000309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7B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43BA3"/>
    <w:rsid w:val="00244209"/>
    <w:rsid w:val="0024587B"/>
    <w:rsid w:val="00257C5D"/>
    <w:rsid w:val="0028500B"/>
    <w:rsid w:val="002A5AC8"/>
    <w:rsid w:val="002E09CB"/>
    <w:rsid w:val="00341D54"/>
    <w:rsid w:val="003473E2"/>
    <w:rsid w:val="0037717D"/>
    <w:rsid w:val="003845D1"/>
    <w:rsid w:val="003A71B7"/>
    <w:rsid w:val="003B035A"/>
    <w:rsid w:val="003F03CA"/>
    <w:rsid w:val="00413490"/>
    <w:rsid w:val="00450C0A"/>
    <w:rsid w:val="0046047E"/>
    <w:rsid w:val="0047011B"/>
    <w:rsid w:val="00473FA7"/>
    <w:rsid w:val="004A21F0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33D81"/>
    <w:rsid w:val="00736971"/>
    <w:rsid w:val="00780FDB"/>
    <w:rsid w:val="0078214D"/>
    <w:rsid w:val="00793593"/>
    <w:rsid w:val="007B2CAA"/>
    <w:rsid w:val="007C7A7C"/>
    <w:rsid w:val="007D140C"/>
    <w:rsid w:val="007F3D8D"/>
    <w:rsid w:val="008165AE"/>
    <w:rsid w:val="008235C2"/>
    <w:rsid w:val="00840CF9"/>
    <w:rsid w:val="00873336"/>
    <w:rsid w:val="008B2FFE"/>
    <w:rsid w:val="008C1DFD"/>
    <w:rsid w:val="008C66AB"/>
    <w:rsid w:val="0093568C"/>
    <w:rsid w:val="009436C3"/>
    <w:rsid w:val="00953732"/>
    <w:rsid w:val="00960CF7"/>
    <w:rsid w:val="009909E9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E72"/>
    <w:rsid w:val="00D37BB6"/>
    <w:rsid w:val="00D4146A"/>
    <w:rsid w:val="00D419B2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626E0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C7B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eerakwyne/Library/Containers/com.microsoft.Word/Data/Library/Application%20Support/Microsoft/Office/16.0/DTS/Search/%7bDB07EFC4-5575-9F4D-9978-8C2120ECB4DF%7dtf1000212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D9954D3AB37547A2A89516AFF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EF04B-5612-B844-B422-76AEF6114E72}"/>
      </w:docPartPr>
      <w:docPartBody>
        <w:p w:rsidR="007826E7" w:rsidRDefault="00000000">
          <w:pPr>
            <w:pStyle w:val="52D9954D3AB37547A2A89516AFFD7253"/>
          </w:pPr>
          <w:r w:rsidRPr="00D74851">
            <w:t>Market Financial Consulting</w:t>
          </w:r>
        </w:p>
      </w:docPartBody>
    </w:docPart>
    <w:docPart>
      <w:docPartPr>
        <w:name w:val="ADEF07F37EFB4F46A9640115C3096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07991-B268-5845-9CB7-1333090A2CBD}"/>
      </w:docPartPr>
      <w:docPartBody>
        <w:p w:rsidR="007826E7" w:rsidRDefault="00000000">
          <w:pPr>
            <w:pStyle w:val="ADEF07F37EFB4F46A9640115C3096E6C"/>
          </w:pPr>
          <w:r w:rsidRPr="00D74851">
            <w:t>Experts in earning trusts</w:t>
          </w:r>
        </w:p>
      </w:docPartBody>
    </w:docPart>
    <w:docPart>
      <w:docPartPr>
        <w:name w:val="A704083DCFF10D4AA442EB22E84D1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3855-C762-8C4D-A7FD-D449593B6491}"/>
      </w:docPartPr>
      <w:docPartBody>
        <w:p w:rsidR="007826E7" w:rsidRDefault="00000000">
          <w:pPr>
            <w:pStyle w:val="A704083DCFF10D4AA442EB22E84D154F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408E082A2C2719468DA18211980D3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880F-8A6F-3247-84C4-8EB2C7409396}"/>
      </w:docPartPr>
      <w:docPartBody>
        <w:p w:rsidR="007826E7" w:rsidRDefault="00000000">
          <w:pPr>
            <w:pStyle w:val="408E082A2C2719468DA18211980D3C09"/>
          </w:pPr>
          <w:r w:rsidRPr="00D74851">
            <w:t>Denver, CO 12345</w:t>
          </w:r>
        </w:p>
      </w:docPartBody>
    </w:docPart>
    <w:docPart>
      <w:docPartPr>
        <w:name w:val="A516A579F52DB44898943658237D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9C737-1589-8C40-8D44-267C61EED5D3}"/>
      </w:docPartPr>
      <w:docPartBody>
        <w:p w:rsidR="007826E7" w:rsidRDefault="00000000">
          <w:pPr>
            <w:pStyle w:val="A516A579F52DB44898943658237DBEA3"/>
          </w:pPr>
          <w:r w:rsidRPr="00D74851">
            <w:t>Phone:</w:t>
          </w:r>
        </w:p>
      </w:docPartBody>
    </w:docPart>
    <w:docPart>
      <w:docPartPr>
        <w:name w:val="2D2679660D65D541B3801062904F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2432B-F32D-8741-8553-F0BB02F4313A}"/>
      </w:docPartPr>
      <w:docPartBody>
        <w:p w:rsidR="007826E7" w:rsidRDefault="00000000">
          <w:pPr>
            <w:pStyle w:val="2D2679660D65D541B3801062904F1DCD"/>
          </w:pPr>
          <w:r w:rsidRPr="00D74851">
            <w:t>(123) 456-7890</w:t>
          </w:r>
        </w:p>
      </w:docPartBody>
    </w:docPart>
    <w:docPart>
      <w:docPartPr>
        <w:name w:val="C7F0CA1BBB3C58409E45E4D43EB1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FC0D-9090-D847-B2B6-43826D9026A2}"/>
      </w:docPartPr>
      <w:docPartBody>
        <w:p w:rsidR="007826E7" w:rsidRDefault="00000000">
          <w:pPr>
            <w:pStyle w:val="C7F0CA1BBB3C58409E45E4D43EB1FCE4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66BBCBF0CAD3444BE8B1307D057F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C0F9F-0880-204C-A2BB-2120932279B3}"/>
      </w:docPartPr>
      <w:docPartBody>
        <w:p w:rsidR="007826E7" w:rsidRDefault="00000000">
          <w:pPr>
            <w:pStyle w:val="A66BBCBF0CAD3444BE8B1307D057F646"/>
          </w:pPr>
          <w:r w:rsidRPr="00D74851">
            <w:t>Invoice:</w:t>
          </w:r>
        </w:p>
      </w:docPartBody>
    </w:docPart>
    <w:docPart>
      <w:docPartPr>
        <w:name w:val="579924C7CE7A6542AFF1FF485431F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9B9E-9CD4-1644-9747-9610EF842785}"/>
      </w:docPartPr>
      <w:docPartBody>
        <w:p w:rsidR="007826E7" w:rsidRDefault="00000000">
          <w:pPr>
            <w:pStyle w:val="579924C7CE7A6542AFF1FF485431F436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1E4B14587D8F73408CDB7D2D767A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7F878-EA0F-884F-A956-399B84A35518}"/>
      </w:docPartPr>
      <w:docPartBody>
        <w:p w:rsidR="007826E7" w:rsidRDefault="00000000">
          <w:pPr>
            <w:pStyle w:val="1E4B14587D8F73408CDB7D2D767AAD4B"/>
          </w:pPr>
          <w:r w:rsidRPr="00D74851">
            <w:t>Date:</w:t>
          </w:r>
        </w:p>
      </w:docPartBody>
    </w:docPart>
    <w:docPart>
      <w:docPartPr>
        <w:name w:val="B02370CF21F9D84A97672EB745EC8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CF31A-82E6-ED48-9D1B-FAEDB18DF918}"/>
      </w:docPartPr>
      <w:docPartBody>
        <w:p w:rsidR="007826E7" w:rsidRDefault="00000000">
          <w:pPr>
            <w:pStyle w:val="B02370CF21F9D84A97672EB745EC8746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5A25CD6F1AE53C4BAA6AB4ABF348E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BF4B-7528-2948-874A-9C812892BEB3}"/>
      </w:docPartPr>
      <w:docPartBody>
        <w:p w:rsidR="007826E7" w:rsidRDefault="00000000">
          <w:pPr>
            <w:pStyle w:val="5A25CD6F1AE53C4BAA6AB4ABF348E87B"/>
          </w:pPr>
          <w:r>
            <w:t>To:</w:t>
          </w:r>
        </w:p>
      </w:docPartBody>
    </w:docPart>
    <w:docPart>
      <w:docPartPr>
        <w:name w:val="BEA5538D8978BA48B26659E747E2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A310-A847-D94E-9DD2-20BF0B461EB6}"/>
      </w:docPartPr>
      <w:docPartBody>
        <w:p w:rsidR="007826E7" w:rsidRDefault="00000000">
          <w:pPr>
            <w:pStyle w:val="BEA5538D8978BA48B26659E747E2FD22"/>
          </w:pPr>
          <w:r w:rsidRPr="00D74851">
            <w:t>Gaurav Cheema</w:t>
          </w:r>
        </w:p>
      </w:docPartBody>
    </w:docPart>
    <w:docPart>
      <w:docPartPr>
        <w:name w:val="40185EE7B3370C4F88EB85199054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2628-C0F8-B64E-9A90-7F1179E26A4C}"/>
      </w:docPartPr>
      <w:docPartBody>
        <w:p w:rsidR="007826E7" w:rsidRDefault="00000000">
          <w:pPr>
            <w:pStyle w:val="40185EE7B3370C4F88EB851990541C5E"/>
          </w:pPr>
          <w:r w:rsidRPr="00D74851">
            <w:t>Caneiro Group</w:t>
          </w:r>
        </w:p>
      </w:docPartBody>
    </w:docPart>
    <w:docPart>
      <w:docPartPr>
        <w:name w:val="8102BD5236E02B46B5FD59EB76BDA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90D2-8019-A741-9271-D89F22001A6A}"/>
      </w:docPartPr>
      <w:docPartBody>
        <w:p w:rsidR="007826E7" w:rsidRDefault="00000000">
          <w:pPr>
            <w:pStyle w:val="8102BD5236E02B46B5FD59EB76BDAFD9"/>
          </w:pPr>
          <w:r w:rsidRPr="00D74851">
            <w:t>89 Pacific Ave</w:t>
          </w:r>
        </w:p>
      </w:docPartBody>
    </w:docPart>
    <w:docPart>
      <w:docPartPr>
        <w:name w:val="9C48A59C9F0B0C4CA11E3E1177D6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09251-EAF5-0947-A1EF-81A3FC12EF15}"/>
      </w:docPartPr>
      <w:docPartBody>
        <w:p w:rsidR="007826E7" w:rsidRDefault="00000000">
          <w:pPr>
            <w:pStyle w:val="9C48A59C9F0B0C4CA11E3E1177D63B08"/>
          </w:pPr>
          <w:r w:rsidRPr="00D74851">
            <w:t>San Francisco, CA 78910</w:t>
          </w:r>
        </w:p>
      </w:docPartBody>
    </w:docPart>
    <w:docPart>
      <w:docPartPr>
        <w:name w:val="CB86CB7ED1E976439FE8BA875243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3B5EF-7F83-B04C-9919-C2C5C4265F86}"/>
      </w:docPartPr>
      <w:docPartBody>
        <w:p w:rsidR="007826E7" w:rsidRDefault="00000000">
          <w:pPr>
            <w:pStyle w:val="CB86CB7ED1E976439FE8BA875243186B"/>
          </w:pPr>
          <w:r>
            <w:t>For:</w:t>
          </w:r>
        </w:p>
      </w:docPartBody>
    </w:docPart>
    <w:docPart>
      <w:docPartPr>
        <w:name w:val="96281FC2B025854FB620BF5EB9D2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1A450-1253-8649-9D5B-BC08D73A6A4C}"/>
      </w:docPartPr>
      <w:docPartBody>
        <w:p w:rsidR="007826E7" w:rsidRDefault="00000000">
          <w:pPr>
            <w:pStyle w:val="96281FC2B025854FB620BF5EB9D2D3F5"/>
          </w:pPr>
          <w:r w:rsidRPr="00D74851">
            <w:t>Consultation services</w:t>
          </w:r>
        </w:p>
      </w:docPartBody>
    </w:docPart>
    <w:docPart>
      <w:docPartPr>
        <w:name w:val="0153261C099844478F49191CEF980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C8124-3FB7-B544-BC73-9CC4A58E61F2}"/>
      </w:docPartPr>
      <w:docPartBody>
        <w:p w:rsidR="007826E7" w:rsidRDefault="00000000">
          <w:pPr>
            <w:pStyle w:val="0153261C099844478F49191CEF980608"/>
          </w:pPr>
          <w:r w:rsidRPr="00D74851">
            <w:t>DESCRIPTION</w:t>
          </w:r>
        </w:p>
      </w:docPartBody>
    </w:docPart>
    <w:docPart>
      <w:docPartPr>
        <w:name w:val="AB1C7569D372B84E940747F6D441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12E8-541E-C147-AC00-3BA5810AA871}"/>
      </w:docPartPr>
      <w:docPartBody>
        <w:p w:rsidR="007826E7" w:rsidRDefault="00000000">
          <w:pPr>
            <w:pStyle w:val="AB1C7569D372B84E940747F6D441A320"/>
          </w:pPr>
          <w:r>
            <w:t>AMOUNT</w:t>
          </w:r>
        </w:p>
      </w:docPartBody>
    </w:docPart>
    <w:docPart>
      <w:docPartPr>
        <w:name w:val="A0D5F53FC8584948813936163C2E0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3BD99-56CD-914C-BA3A-E8E8EE78ADB5}"/>
      </w:docPartPr>
      <w:docPartBody>
        <w:p w:rsidR="007826E7" w:rsidRDefault="00FC2F99" w:rsidP="00FC2F99">
          <w:pPr>
            <w:pStyle w:val="A0D5F53FC8584948813936163C2E018B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22F3D2F9B31DDF448FB0CCBED8B6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8798-F075-584C-BEF7-EE7740A8963F}"/>
      </w:docPartPr>
      <w:docPartBody>
        <w:p w:rsidR="007826E7" w:rsidRDefault="00FC2F99" w:rsidP="00FC2F99">
          <w:pPr>
            <w:pStyle w:val="22F3D2F9B31DDF448FB0CCBED8B6C37B"/>
          </w:pPr>
          <w:r w:rsidRPr="00D74851">
            <w:t>1125.00</w:t>
          </w:r>
        </w:p>
      </w:docPartBody>
    </w:docPart>
    <w:docPart>
      <w:docPartPr>
        <w:name w:val="75CCB3FB7B893B4BB3810CD1FECBB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9BBE9-404C-8B45-9063-9E9C75D75750}"/>
      </w:docPartPr>
      <w:docPartBody>
        <w:p w:rsidR="007826E7" w:rsidRDefault="00FC2F99" w:rsidP="00FC2F99">
          <w:pPr>
            <w:pStyle w:val="75CCB3FB7B893B4BB3810CD1FECBB13E"/>
          </w:pPr>
          <w:r w:rsidRPr="00580BA0">
            <w:t>TOTAL</w:t>
          </w:r>
        </w:p>
      </w:docPartBody>
    </w:docPart>
    <w:docPart>
      <w:docPartPr>
        <w:name w:val="13974E279A3D2C488FF97DF014498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1C95-7B3F-354B-827F-727EEC491F9F}"/>
      </w:docPartPr>
      <w:docPartBody>
        <w:p w:rsidR="007826E7" w:rsidRDefault="00FC2F99" w:rsidP="00FC2F99">
          <w:pPr>
            <w:pStyle w:val="13974E279A3D2C488FF97DF014498631"/>
          </w:pPr>
          <w:r>
            <w:t>HOURS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9"/>
    <w:rsid w:val="004A21F0"/>
    <w:rsid w:val="007826E7"/>
    <w:rsid w:val="00D07E72"/>
    <w:rsid w:val="00F1132D"/>
    <w:rsid w:val="00F7550A"/>
    <w:rsid w:val="00FC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9954D3AB37547A2A89516AFFD7253">
    <w:name w:val="52D9954D3AB37547A2A89516AFFD7253"/>
  </w:style>
  <w:style w:type="paragraph" w:customStyle="1" w:styleId="ADEF07F37EFB4F46A9640115C3096E6C">
    <w:name w:val="ADEF07F37EFB4F46A9640115C3096E6C"/>
  </w:style>
  <w:style w:type="paragraph" w:customStyle="1" w:styleId="A704083DCFF10D4AA442EB22E84D154F">
    <w:name w:val="A704083DCFF10D4AA442EB22E84D154F"/>
  </w:style>
  <w:style w:type="paragraph" w:customStyle="1" w:styleId="408E082A2C2719468DA18211980D3C09">
    <w:name w:val="408E082A2C2719468DA18211980D3C09"/>
  </w:style>
  <w:style w:type="paragraph" w:customStyle="1" w:styleId="A516A579F52DB44898943658237DBEA3">
    <w:name w:val="A516A579F52DB44898943658237DBEA3"/>
  </w:style>
  <w:style w:type="paragraph" w:customStyle="1" w:styleId="2D2679660D65D541B3801062904F1DCD">
    <w:name w:val="2D2679660D65D541B3801062904F1DCD"/>
  </w:style>
  <w:style w:type="paragraph" w:customStyle="1" w:styleId="C7F0CA1BBB3C58409E45E4D43EB1FCE4">
    <w:name w:val="C7F0CA1BBB3C58409E45E4D43EB1FCE4"/>
  </w:style>
  <w:style w:type="paragraph" w:customStyle="1" w:styleId="A66BBCBF0CAD3444BE8B1307D057F646">
    <w:name w:val="A66BBCBF0CAD3444BE8B1307D057F646"/>
  </w:style>
  <w:style w:type="character" w:customStyle="1" w:styleId="InvoiceDetails">
    <w:name w:val="Invoice Details"/>
    <w:uiPriority w:val="1"/>
    <w:qFormat/>
    <w:rsid w:val="00FC2F99"/>
    <w:rPr>
      <w:rFonts w:asciiTheme="minorHAnsi" w:hAnsiTheme="minorHAnsi"/>
      <w:b/>
      <w:color w:val="auto"/>
    </w:rPr>
  </w:style>
  <w:style w:type="paragraph" w:customStyle="1" w:styleId="579924C7CE7A6542AFF1FF485431F436">
    <w:name w:val="579924C7CE7A6542AFF1FF485431F436"/>
  </w:style>
  <w:style w:type="paragraph" w:customStyle="1" w:styleId="1E4B14587D8F73408CDB7D2D767AAD4B">
    <w:name w:val="1E4B14587D8F73408CDB7D2D767AAD4B"/>
  </w:style>
  <w:style w:type="paragraph" w:customStyle="1" w:styleId="B02370CF21F9D84A97672EB745EC8746">
    <w:name w:val="B02370CF21F9D84A97672EB745EC8746"/>
  </w:style>
  <w:style w:type="paragraph" w:customStyle="1" w:styleId="5A25CD6F1AE53C4BAA6AB4ABF348E87B">
    <w:name w:val="5A25CD6F1AE53C4BAA6AB4ABF348E87B"/>
  </w:style>
  <w:style w:type="paragraph" w:customStyle="1" w:styleId="BEA5538D8978BA48B26659E747E2FD22">
    <w:name w:val="BEA5538D8978BA48B26659E747E2FD22"/>
  </w:style>
  <w:style w:type="paragraph" w:customStyle="1" w:styleId="40185EE7B3370C4F88EB851990541C5E">
    <w:name w:val="40185EE7B3370C4F88EB851990541C5E"/>
  </w:style>
  <w:style w:type="paragraph" w:customStyle="1" w:styleId="8102BD5236E02B46B5FD59EB76BDAFD9">
    <w:name w:val="8102BD5236E02B46B5FD59EB76BDAFD9"/>
  </w:style>
  <w:style w:type="paragraph" w:customStyle="1" w:styleId="9C48A59C9F0B0C4CA11E3E1177D63B08">
    <w:name w:val="9C48A59C9F0B0C4CA11E3E1177D63B08"/>
  </w:style>
  <w:style w:type="paragraph" w:customStyle="1" w:styleId="CB86CB7ED1E976439FE8BA875243186B">
    <w:name w:val="CB86CB7ED1E976439FE8BA875243186B"/>
  </w:style>
  <w:style w:type="paragraph" w:customStyle="1" w:styleId="96281FC2B025854FB620BF5EB9D2D3F5">
    <w:name w:val="96281FC2B025854FB620BF5EB9D2D3F5"/>
  </w:style>
  <w:style w:type="paragraph" w:customStyle="1" w:styleId="0153261C099844478F49191CEF980608">
    <w:name w:val="0153261C099844478F49191CEF980608"/>
  </w:style>
  <w:style w:type="paragraph" w:customStyle="1" w:styleId="AB1C7569D372B84E940747F6D441A320">
    <w:name w:val="AB1C7569D372B84E940747F6D441A320"/>
  </w:style>
  <w:style w:type="paragraph" w:customStyle="1" w:styleId="A0D5F53FC8584948813936163C2E018B">
    <w:name w:val="A0D5F53FC8584948813936163C2E018B"/>
    <w:rsid w:val="00FC2F99"/>
  </w:style>
  <w:style w:type="paragraph" w:customStyle="1" w:styleId="07237E33FD2DC14D870339402DDA65E4">
    <w:name w:val="07237E33FD2DC14D870339402DDA65E4"/>
    <w:rsid w:val="00FC2F99"/>
  </w:style>
  <w:style w:type="paragraph" w:customStyle="1" w:styleId="8E7C4E3A3A3C6D4DBDA0232ABEB72FF9">
    <w:name w:val="8E7C4E3A3A3C6D4DBDA0232ABEB72FF9"/>
    <w:rsid w:val="00FC2F99"/>
  </w:style>
  <w:style w:type="paragraph" w:customStyle="1" w:styleId="22F3D2F9B31DDF448FB0CCBED8B6C37B">
    <w:name w:val="22F3D2F9B31DDF448FB0CCBED8B6C37B"/>
    <w:rsid w:val="00FC2F99"/>
  </w:style>
  <w:style w:type="paragraph" w:customStyle="1" w:styleId="75CCB3FB7B893B4BB3810CD1FECBB13E">
    <w:name w:val="75CCB3FB7B893B4BB3810CD1FECBB13E"/>
    <w:rsid w:val="00FC2F99"/>
  </w:style>
  <w:style w:type="paragraph" w:customStyle="1" w:styleId="13974E279A3D2C488FF97DF014498631">
    <w:name w:val="13974E279A3D2C488FF97DF014498631"/>
    <w:rsid w:val="00FC2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EEA14-99E7-E544-8CAC-3B9FBBB3BF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{DB07EFC4-5575-9F4D-9978-8C2120ECB4DF}tf10002121_win32.dotx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2024-08-10T15:10:00Z</dcterms:created>
  <dcterms:modified xsi:type="dcterms:W3CDTF">2024-09-03T05:11:00Z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